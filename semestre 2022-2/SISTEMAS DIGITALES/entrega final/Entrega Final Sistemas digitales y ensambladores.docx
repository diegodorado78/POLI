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Default="00C56C43" w:rsidP="0026504D">
      <w:pPr>
        <w:pStyle w:val="Subttulo"/>
        <w:rPr>
          <w:noProof/>
        </w:rPr>
      </w:pPr>
      <w:r>
        <w:rPr>
          <w:noProof/>
        </w:rPr>
        <w:t xml:space="preserve">Entrega </w:t>
      </w:r>
      <w:r w:rsidR="00B674C6">
        <w:rPr>
          <w:noProof/>
        </w:rPr>
        <w:t>Final</w:t>
      </w:r>
      <w:r>
        <w:rPr>
          <w:noProof/>
        </w:rPr>
        <w:t xml:space="preserve"> Sistemas digitales y ensambladores</w:t>
      </w:r>
      <w:r w:rsidR="00497D74">
        <w:rPr>
          <w:noProof/>
        </w:rPr>
        <w:t>.</w:t>
      </w:r>
    </w:p>
    <w:p w:rsidR="00497D74" w:rsidRDefault="00B674C6" w:rsidP="00497D74">
      <w:r>
        <w:t>Fecha límite de entrega: 11</w:t>
      </w:r>
      <w:r w:rsidR="006E4879">
        <w:t xml:space="preserve"> </w:t>
      </w:r>
      <w:r w:rsidR="00497D74">
        <w:t xml:space="preserve">de </w:t>
      </w:r>
      <w:r>
        <w:t>octubre</w:t>
      </w:r>
    </w:p>
    <w:p w:rsidR="00497D74" w:rsidRDefault="00497D74" w:rsidP="00497D74">
      <w:r>
        <w:t xml:space="preserve">Lugar de entrega: Actividades evaluativas – Entrega previa </w:t>
      </w:r>
      <w:r w:rsidR="00B674C6">
        <w:t>3</w:t>
      </w:r>
      <w:r>
        <w:t xml:space="preserve"> – Escenario </w:t>
      </w:r>
      <w:r w:rsidR="00B674C6">
        <w:t>7</w:t>
      </w:r>
    </w:p>
    <w:p w:rsidR="00497D74" w:rsidRPr="00497D74" w:rsidRDefault="00497D74" w:rsidP="00497D74"/>
    <w:p w:rsidR="009853E9" w:rsidRDefault="00C56C43" w:rsidP="00943B06">
      <w:pPr>
        <w:rPr>
          <w:noProof/>
          <w:lang w:bidi="es-ES"/>
        </w:rPr>
      </w:pPr>
      <w:r>
        <w:rPr>
          <w:noProof/>
          <w:lang w:bidi="es-ES"/>
        </w:rPr>
        <w:t xml:space="preserve">El presente trabajo tiene como objetivo complemetar la formación en circuitos digitales por medio de la investigación y </w:t>
      </w:r>
      <w:r w:rsidR="0050708D">
        <w:rPr>
          <w:noProof/>
          <w:lang w:bidi="es-ES"/>
        </w:rPr>
        <w:t>consulta, y también con la apli</w:t>
      </w:r>
      <w:r>
        <w:rPr>
          <w:noProof/>
          <w:lang w:bidi="es-ES"/>
        </w:rPr>
        <w:t xml:space="preserve">cación de conceptos estudiados en las </w:t>
      </w:r>
      <w:r w:rsidR="006E4879">
        <w:rPr>
          <w:noProof/>
          <w:lang w:bidi="es-ES"/>
        </w:rPr>
        <w:t>seciones sincrónicas</w:t>
      </w:r>
      <w:r>
        <w:rPr>
          <w:noProof/>
          <w:lang w:bidi="es-ES"/>
        </w:rPr>
        <w:t>.</w:t>
      </w:r>
      <w:r w:rsidR="00B674C6">
        <w:rPr>
          <w:noProof/>
          <w:lang w:bidi="es-ES"/>
        </w:rPr>
        <w:t xml:space="preserve">  El trabajo consta de tres puntos relacionados con el siguiente problema:</w:t>
      </w:r>
    </w:p>
    <w:p w:rsidR="00B674C6" w:rsidRDefault="00B674C6" w:rsidP="00943B06">
      <w:pPr>
        <w:rPr>
          <w:noProof/>
          <w:lang w:bidi="es-ES"/>
        </w:rPr>
      </w:pPr>
    </w:p>
    <w:p w:rsidR="009342B7" w:rsidRDefault="009342B7" w:rsidP="009342B7">
      <w:pPr>
        <w:pStyle w:val="Subttulo"/>
        <w:rPr>
          <w:noProof/>
        </w:rPr>
      </w:pPr>
      <w:r>
        <w:rPr>
          <w:noProof/>
        </w:rPr>
        <w:t>Problema</w:t>
      </w:r>
    </w:p>
    <w:p w:rsidR="005170E0" w:rsidRDefault="009342B7" w:rsidP="009342B7">
      <w:pPr>
        <w:pStyle w:val="Subttulo"/>
        <w:rPr>
          <w:noProof/>
        </w:rPr>
      </w:pPr>
      <w:r>
        <w:rPr>
          <w:noProof/>
        </w:rPr>
        <w:t xml:space="preserve">Para un evento programado para 10 familias debemos “contar” y mostrar el numero de familias que ingresaron con los tres integrantes completos, de acuerdo a las siguientes condiciones.  </w:t>
      </w:r>
    </w:p>
    <w:p w:rsidR="005170E0" w:rsidRDefault="009342B7" w:rsidP="009342B7">
      <w:pPr>
        <w:pStyle w:val="Subttulo"/>
        <w:rPr>
          <w:noProof/>
        </w:rPr>
      </w:pPr>
      <w:r>
        <w:rPr>
          <w:noProof/>
        </w:rPr>
        <w:t>1. U</w:t>
      </w:r>
      <w:r>
        <w:rPr>
          <w:noProof/>
        </w:rPr>
        <w:t>na familia puede estar conformada maximo por tres pers</w:t>
      </w:r>
      <w:r>
        <w:rPr>
          <w:noProof/>
        </w:rPr>
        <w:t xml:space="preserve">onas, padre, madre e hijo. </w:t>
      </w:r>
    </w:p>
    <w:p w:rsidR="009342B7" w:rsidRPr="009342B7" w:rsidRDefault="009342B7" w:rsidP="009342B7">
      <w:pPr>
        <w:pStyle w:val="Subttulo"/>
        <w:rPr>
          <w:noProof/>
        </w:rPr>
      </w:pPr>
      <w:r>
        <w:rPr>
          <w:noProof/>
        </w:rPr>
        <w:t>2. Al evento prodá ingresar como minimo un integrante en representación de la familia.</w:t>
      </w:r>
    </w:p>
    <w:p w:rsidR="009342B7" w:rsidRPr="009342B7" w:rsidRDefault="009342B7" w:rsidP="009342B7"/>
    <w:p w:rsidR="00B674C6" w:rsidRPr="00A97EEC" w:rsidRDefault="00B674C6" w:rsidP="00943B06">
      <w:pPr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B674C6">
            <w:pPr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BF457D">
            <w:pPr>
              <w:rPr>
                <w:noProof/>
              </w:rPr>
            </w:pPr>
          </w:p>
        </w:tc>
      </w:tr>
    </w:tbl>
    <w:p w:rsidR="0026484A" w:rsidRPr="00A97EEC" w:rsidRDefault="006E4879" w:rsidP="00C56C43">
      <w:pPr>
        <w:pStyle w:val="Ttulo1"/>
        <w:numPr>
          <w:ilvl w:val="0"/>
          <w:numId w:val="19"/>
        </w:numPr>
        <w:spacing w:line="192" w:lineRule="auto"/>
        <w:rPr>
          <w:noProof/>
        </w:rPr>
      </w:pPr>
      <w:r>
        <w:rPr>
          <w:noProof/>
          <w:lang w:bidi="es-ES"/>
        </w:rPr>
        <w:t xml:space="preserve">Circuito </w:t>
      </w:r>
      <w:r w:rsidR="00B674C6">
        <w:rPr>
          <w:noProof/>
          <w:lang w:bidi="es-ES"/>
        </w:rPr>
        <w:t>lógico que soluciona el problema</w:t>
      </w:r>
    </w:p>
    <w:p w:rsidR="0026484A" w:rsidRDefault="00B674C6" w:rsidP="00C56C43">
      <w:pPr>
        <w:rPr>
          <w:noProof/>
          <w:lang w:bidi="es-ES"/>
        </w:rPr>
      </w:pPr>
      <w:r>
        <w:rPr>
          <w:noProof/>
          <w:lang w:bidi="es-ES"/>
        </w:rPr>
        <w:t xml:space="preserve">Plantear un circuito lógico (compuertas -  flip flops jk  o contador, - decodificador BCD y dislay 7 segmentos) Que </w:t>
      </w:r>
      <w:r w:rsidR="005170E0">
        <w:rPr>
          <w:noProof/>
          <w:lang w:bidi="es-ES"/>
        </w:rPr>
        <w:t>haga la tarea solicitad o se mostrar cuantas familia ingresaron completas.</w:t>
      </w:r>
    </w:p>
    <w:p w:rsidR="0026484A" w:rsidRPr="00A97EEC" w:rsidRDefault="00B674C6" w:rsidP="00C56C43">
      <w:pPr>
        <w:pStyle w:val="Encabezado1saltodepgina"/>
        <w:numPr>
          <w:ilvl w:val="0"/>
          <w:numId w:val="19"/>
        </w:numPr>
        <w:rPr>
          <w:noProof/>
        </w:rPr>
      </w:pPr>
      <w:r>
        <w:rPr>
          <w:noProof/>
          <w:lang w:bidi="es-ES"/>
        </w:rPr>
        <w:lastRenderedPageBreak/>
        <w:t>Circuito real de la solución</w:t>
      </w:r>
    </w:p>
    <w:p w:rsidR="00A242DD" w:rsidRDefault="00B674C6" w:rsidP="00C56C43">
      <w:pPr>
        <w:keepNext/>
        <w:rPr>
          <w:b/>
          <w:noProof/>
          <w:color w:val="000000" w:themeColor="text1"/>
          <w:lang w:bidi="es-ES"/>
        </w:rPr>
      </w:pPr>
      <w:r>
        <w:rPr>
          <w:rStyle w:val="nfasis"/>
          <w:b w:val="0"/>
          <w:noProof/>
          <w:color w:val="000000" w:themeColor="text1"/>
          <w:lang w:bidi="es-ES"/>
        </w:rPr>
        <w:t>Plantear el circuito real ( con los circuitos integrados</w:t>
      </w:r>
      <w:r w:rsidR="005170E0">
        <w:rPr>
          <w:rStyle w:val="nfasis"/>
          <w:b w:val="0"/>
          <w:noProof/>
          <w:color w:val="000000" w:themeColor="text1"/>
          <w:lang w:bidi="es-ES"/>
        </w:rPr>
        <w:t>, sus referencias</w:t>
      </w:r>
      <w:r>
        <w:rPr>
          <w:rStyle w:val="nfasis"/>
          <w:b w:val="0"/>
          <w:noProof/>
          <w:color w:val="000000" w:themeColor="text1"/>
          <w:lang w:bidi="es-ES"/>
        </w:rPr>
        <w:t xml:space="preserve"> y componentes  necesarios) mostrando las conexiones entre todos los pines.</w:t>
      </w: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5170E0" w:rsidRDefault="005170E0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457BEB" w:rsidRPr="00A97EEC" w:rsidRDefault="005170E0" w:rsidP="00C56C43">
      <w:pPr>
        <w:pStyle w:val="Ttulo1"/>
        <w:numPr>
          <w:ilvl w:val="0"/>
          <w:numId w:val="19"/>
        </w:numPr>
        <w:spacing w:line="192" w:lineRule="auto"/>
        <w:rPr>
          <w:noProof/>
        </w:rPr>
      </w:pPr>
      <w:r>
        <w:rPr>
          <w:noProof/>
          <w:lang w:bidi="es-ES"/>
        </w:rPr>
        <w:lastRenderedPageBreak/>
        <w:t>Máquinas de estado finito</w:t>
      </w:r>
    </w:p>
    <w:p w:rsidR="006E4879" w:rsidRDefault="005170E0" w:rsidP="005170E0">
      <w:pPr>
        <w:keepNext/>
        <w:ind w:left="360"/>
        <w:rPr>
          <w:noProof/>
        </w:rPr>
      </w:pPr>
      <w:r>
        <w:rPr>
          <w:rStyle w:val="nfasis"/>
          <w:b w:val="0"/>
          <w:noProof/>
          <w:color w:val="000000" w:themeColor="text1"/>
          <w:lang w:bidi="es-ES"/>
        </w:rPr>
        <w:t>Cómo relaciona el ejercicio anterior con una máquina de estado? (breve explicación)</w:t>
      </w: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5170E0" w:rsidRDefault="005170E0" w:rsidP="00B53817">
      <w:pPr>
        <w:rPr>
          <w:noProof/>
        </w:rPr>
      </w:pPr>
    </w:p>
    <w:p w:rsidR="005170E0" w:rsidRDefault="005170E0" w:rsidP="00B53817">
      <w:pPr>
        <w:rPr>
          <w:noProof/>
        </w:rPr>
      </w:pPr>
    </w:p>
    <w:p w:rsidR="005170E0" w:rsidRDefault="005170E0" w:rsidP="00B53817">
      <w:pPr>
        <w:rPr>
          <w:noProof/>
        </w:rPr>
      </w:pPr>
    </w:p>
    <w:p w:rsidR="005170E0" w:rsidRDefault="005170E0" w:rsidP="00B53817">
      <w:pPr>
        <w:rPr>
          <w:noProof/>
        </w:rPr>
      </w:pPr>
      <w:bookmarkStart w:id="0" w:name="_GoBack"/>
      <w:bookmarkEnd w:id="0"/>
    </w:p>
    <w:p w:rsidR="006E4879" w:rsidRDefault="006E4879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  <w:r>
        <w:rPr>
          <w:noProof/>
        </w:rPr>
        <w:t>CONCLUSIONES</w:t>
      </w:r>
    </w:p>
    <w:p w:rsidR="00B23E7C" w:rsidRDefault="00B23E7C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  <w:r>
        <w:rPr>
          <w:noProof/>
        </w:rPr>
        <w:t>BIBLIOGRAFIA</w:t>
      </w:r>
    </w:p>
    <w:sectPr w:rsidR="00B23E7C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D1A" w:rsidRDefault="008A2D1A">
      <w:pPr>
        <w:spacing w:line="240" w:lineRule="auto"/>
      </w:pPr>
      <w:r>
        <w:separator/>
      </w:r>
    </w:p>
  </w:endnote>
  <w:endnote w:type="continuationSeparator" w:id="0">
    <w:p w:rsidR="008A2D1A" w:rsidRDefault="008A2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D1A" w:rsidRDefault="008A2D1A">
      <w:pPr>
        <w:spacing w:line="240" w:lineRule="auto"/>
      </w:pPr>
      <w:r>
        <w:separator/>
      </w:r>
    </w:p>
  </w:footnote>
  <w:footnote w:type="continuationSeparator" w:id="0">
    <w:p w:rsidR="008A2D1A" w:rsidRDefault="008A2D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3140F"/>
    <w:multiLevelType w:val="hybridMultilevel"/>
    <w:tmpl w:val="14A8B8A0"/>
    <w:lvl w:ilvl="0" w:tplc="FF7A7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3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7D74"/>
    <w:rsid w:val="004A3D03"/>
    <w:rsid w:val="004B6D7F"/>
    <w:rsid w:val="004C079A"/>
    <w:rsid w:val="004D785F"/>
    <w:rsid w:val="004E744B"/>
    <w:rsid w:val="004E7A51"/>
    <w:rsid w:val="004F7760"/>
    <w:rsid w:val="0050708D"/>
    <w:rsid w:val="005170E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4879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A2D1A"/>
    <w:rsid w:val="008C61B9"/>
    <w:rsid w:val="009102F4"/>
    <w:rsid w:val="00912477"/>
    <w:rsid w:val="009139AF"/>
    <w:rsid w:val="009342B7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42D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23E7C"/>
    <w:rsid w:val="00B369B4"/>
    <w:rsid w:val="00B41A33"/>
    <w:rsid w:val="00B53817"/>
    <w:rsid w:val="00B55B7F"/>
    <w:rsid w:val="00B61F85"/>
    <w:rsid w:val="00B674C6"/>
    <w:rsid w:val="00BA3CC7"/>
    <w:rsid w:val="00BF457D"/>
    <w:rsid w:val="00BF4775"/>
    <w:rsid w:val="00C56C43"/>
    <w:rsid w:val="00CA0C45"/>
    <w:rsid w:val="00CC3AB0"/>
    <w:rsid w:val="00CE6E00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3249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314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D44568F-B340-40B0-993C-87750B03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2022-10-03T19:26:00Z</dcterms:created>
  <dcterms:modified xsi:type="dcterms:W3CDTF">2022-10-03T19:26:00Z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